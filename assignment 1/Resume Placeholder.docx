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88A" w:rsidRDefault="007953CB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183.6pt;margin-top:63pt;width:363.3pt;height:642.75pt;z-index:25165875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" stroked="f">
            <v:textbox>
              <w:txbxContent>
                <w:p w:rsidR="00E5188A" w:rsidRDefault="000B5394">
                  <w:pPr>
                    <w:pStyle w:val="Name"/>
                    <w:spacing w:after="0" w:afterAutospacing="0"/>
                  </w:pPr>
                  <w:r>
                    <w:t>Ashley Kinney</w:t>
                  </w:r>
                </w:p>
                <w:p w:rsidR="00E5188A" w:rsidRPr="000B5394" w:rsidRDefault="000B5394">
                  <w:pPr>
                    <w:pStyle w:val="Address"/>
                    <w:spacing w:before="0" w:after="0"/>
                    <w:rPr>
                      <w:sz w:val="15"/>
                      <w:szCs w:val="15"/>
                    </w:rPr>
                  </w:pPr>
                  <w:r w:rsidRPr="000B5394">
                    <w:rPr>
                      <w:sz w:val="15"/>
                      <w:szCs w:val="15"/>
                    </w:rPr>
                    <w:t xml:space="preserve">3910 </w:t>
                  </w:r>
                  <w:proofErr w:type="spellStart"/>
                  <w:r w:rsidRPr="000B5394">
                    <w:rPr>
                      <w:sz w:val="15"/>
                      <w:szCs w:val="15"/>
                    </w:rPr>
                    <w:t>Ivywood</w:t>
                  </w:r>
                  <w:proofErr w:type="spellEnd"/>
                  <w:r w:rsidRPr="000B5394">
                    <w:rPr>
                      <w:sz w:val="15"/>
                      <w:szCs w:val="15"/>
                    </w:rPr>
                    <w:t xml:space="preserve"> Dr.</w:t>
                  </w:r>
                  <w:r w:rsidR="00C929AC" w:rsidRPr="000B5394">
                    <w:rPr>
                      <w:sz w:val="15"/>
                      <w:szCs w:val="15"/>
                    </w:rPr>
                    <w:t xml:space="preserve">  </w:t>
                  </w:r>
                  <w:r w:rsidR="00C929AC" w:rsidRPr="000B5394">
                    <w:rPr>
                      <w:sz w:val="15"/>
                      <w:szCs w:val="15"/>
                    </w:rPr>
                    <w:sym w:font="Wingdings" w:char="F06E"/>
                  </w:r>
                  <w:r w:rsidR="00C929AC" w:rsidRPr="000B5394">
                    <w:rPr>
                      <w:sz w:val="15"/>
                      <w:szCs w:val="15"/>
                    </w:rPr>
                    <w:t xml:space="preserve">  </w:t>
                  </w:r>
                  <w:r w:rsidRPr="000B5394">
                    <w:rPr>
                      <w:sz w:val="15"/>
                      <w:szCs w:val="15"/>
                    </w:rPr>
                    <w:t xml:space="preserve">Pearland, TX 77584 </w:t>
                  </w:r>
                  <w:r w:rsidR="00C929AC" w:rsidRPr="000B5394">
                    <w:rPr>
                      <w:sz w:val="15"/>
                      <w:szCs w:val="15"/>
                    </w:rPr>
                    <w:sym w:font="Wingdings" w:char="F06E"/>
                  </w:r>
                  <w:r w:rsidR="00C929AC" w:rsidRPr="000B5394">
                    <w:rPr>
                      <w:sz w:val="15"/>
                      <w:szCs w:val="15"/>
                    </w:rPr>
                    <w:t xml:space="preserve">  </w:t>
                  </w:r>
                  <w:r w:rsidRPr="000B5394">
                    <w:rPr>
                      <w:sz w:val="15"/>
                      <w:szCs w:val="15"/>
                    </w:rPr>
                    <w:t>281-702-3797</w:t>
                  </w:r>
                  <w:r w:rsidR="00C929AC" w:rsidRPr="000B5394">
                    <w:rPr>
                      <w:sz w:val="15"/>
                      <w:szCs w:val="15"/>
                    </w:rPr>
                    <w:t xml:space="preserve"> </w:t>
                  </w:r>
                  <w:r w:rsidR="00C929AC" w:rsidRPr="000B5394">
                    <w:rPr>
                      <w:sz w:val="15"/>
                      <w:szCs w:val="15"/>
                    </w:rPr>
                    <w:sym w:font="Wingdings" w:char="F06E"/>
                  </w:r>
                  <w:r w:rsidR="00C929AC" w:rsidRPr="000B5394">
                    <w:rPr>
                      <w:sz w:val="15"/>
                      <w:szCs w:val="15"/>
                    </w:rPr>
                    <w:t xml:space="preserve"> </w:t>
                  </w:r>
                  <w:r w:rsidRPr="000B5394">
                    <w:rPr>
                      <w:spacing w:val="-2"/>
                      <w:sz w:val="15"/>
                      <w:szCs w:val="15"/>
                    </w:rPr>
                    <w:t>ashley_kinney87@yahoo.com</w:t>
                  </w:r>
                </w:p>
                <w:p w:rsidR="00E5188A" w:rsidRDefault="00C929AC">
                  <w:pPr>
                    <w:pStyle w:val="ResumeTitle"/>
                    <w:pBdr>
                      <w:top w:val="none" w:sz="0" w:space="0" w:color="auto"/>
                      <w:bottom w:val="none" w:sz="0" w:space="0" w:color="auto"/>
                    </w:pBdr>
                    <w:rPr>
                      <w:spacing w:val="0"/>
                    </w:rPr>
                  </w:pPr>
                  <w:r>
                    <w:rPr>
                      <w:spacing w:val="0"/>
                    </w:rPr>
                    <w:t>CERTIFIED ELEMENTARY SCHOOL TEACHER (K-6)</w:t>
                  </w:r>
                </w:p>
                <w:p w:rsidR="00E5188A" w:rsidRPr="008417B8" w:rsidRDefault="00C929AC" w:rsidP="008417B8">
                  <w:pPr>
                    <w:pStyle w:val="Jobdescription"/>
                  </w:pPr>
                  <w:r w:rsidRPr="008417B8">
                    <w:t xml:space="preserve">Dedicated elementary teacher eager to resume full-time teaching career (currently a substitute for the </w:t>
                  </w:r>
                  <w:proofErr w:type="spellStart"/>
                  <w:r w:rsidRPr="008417B8">
                    <w:t>Sometown</w:t>
                  </w:r>
                  <w:proofErr w:type="spellEnd"/>
                  <w:r w:rsidRPr="008417B8">
                    <w:t xml:space="preserve"> PSD). Offer a proven track record of commended performance teaching grades K-6, with a passion for education and a commitment to optimizing student and school success.</w:t>
                  </w:r>
                </w:p>
                <w:p w:rsidR="00E5188A" w:rsidRDefault="00C929AC">
                  <w:pPr>
                    <w:pStyle w:val="Headings"/>
                  </w:pPr>
                  <w:r>
                    <w:t>Core Competencies</w:t>
                  </w:r>
                </w:p>
                <w:tbl>
                  <w:tblPr>
                    <w:tblW w:w="7218" w:type="dxa"/>
                    <w:tblLook w:val="04A0"/>
                  </w:tblPr>
                  <w:tblGrid>
                    <w:gridCol w:w="3438"/>
                    <w:gridCol w:w="3780"/>
                  </w:tblGrid>
                  <w:tr w:rsidR="00E5188A">
                    <w:tc>
                      <w:tcPr>
                        <w:tcW w:w="3438" w:type="dxa"/>
                      </w:tcPr>
                      <w:p w:rsidR="00E5188A" w:rsidRDefault="00C929AC">
                        <w:pPr>
                          <w:pStyle w:val="Bullets"/>
                          <w:spacing w:before="0"/>
                        </w:pPr>
                        <w:r>
                          <w:rPr>
                            <w:spacing w:val="-3"/>
                          </w:rPr>
                          <w:t>Classroom Management</w:t>
                        </w:r>
                      </w:p>
                      <w:p w:rsidR="00E5188A" w:rsidRDefault="00C929AC">
                        <w:pPr>
                          <w:pStyle w:val="Bullets"/>
                          <w:spacing w:before="0"/>
                        </w:pPr>
                        <w:r>
                          <w:t>Creative Lesson Planning</w:t>
                        </w:r>
                      </w:p>
                      <w:p w:rsidR="00E5188A" w:rsidRDefault="00C929AC">
                        <w:pPr>
                          <w:pStyle w:val="Bullets"/>
                          <w:spacing w:before="0"/>
                        </w:pPr>
                        <w:r>
                          <w:t>Curriculum Development</w:t>
                        </w:r>
                      </w:p>
                      <w:p w:rsidR="00E5188A" w:rsidRDefault="00C929AC">
                        <w:pPr>
                          <w:pStyle w:val="Bullets"/>
                          <w:spacing w:before="0"/>
                        </w:pPr>
                        <w:r>
                          <w:t>Instructional Best-Practices</w:t>
                        </w:r>
                      </w:p>
                    </w:tc>
                    <w:tc>
                      <w:tcPr>
                        <w:tcW w:w="3780" w:type="dxa"/>
                      </w:tcPr>
                      <w:p w:rsidR="00E5188A" w:rsidRDefault="00C929AC">
                        <w:pPr>
                          <w:pStyle w:val="Bullets"/>
                          <w:spacing w:before="0"/>
                        </w:pPr>
                        <w:r>
                          <w:t>Standardized Testing/Scoring</w:t>
                        </w:r>
                      </w:p>
                      <w:p w:rsidR="00E5188A" w:rsidRDefault="00C929AC">
                        <w:pPr>
                          <w:pStyle w:val="Bullets"/>
                          <w:spacing w:before="0"/>
                          <w:rPr>
                            <w:spacing w:val="-3"/>
                          </w:rPr>
                        </w:pPr>
                        <w:r>
                          <w:rPr>
                            <w:spacing w:val="-3"/>
                          </w:rPr>
                          <w:t>Learner Assessment</w:t>
                        </w:r>
                      </w:p>
                      <w:p w:rsidR="00E5188A" w:rsidRDefault="00C929AC">
                        <w:pPr>
                          <w:pStyle w:val="Bullets"/>
                          <w:spacing w:before="0"/>
                        </w:pPr>
                        <w:r>
                          <w:t>Experiential Learning</w:t>
                        </w:r>
                      </w:p>
                      <w:p w:rsidR="00E5188A" w:rsidRDefault="00C929AC">
                        <w:pPr>
                          <w:pStyle w:val="Bullets"/>
                          <w:spacing w:before="0"/>
                        </w:pPr>
                        <w:r>
                          <w:t>Special Needs Students/IEPs</w:t>
                        </w:r>
                      </w:p>
                    </w:tc>
                  </w:tr>
                </w:tbl>
                <w:p w:rsidR="00E5188A" w:rsidRDefault="00C929AC">
                  <w:pPr>
                    <w:pStyle w:val="Headings"/>
                  </w:pPr>
                  <w:r>
                    <w:t>Experience</w:t>
                  </w:r>
                </w:p>
                <w:p w:rsidR="00E5188A" w:rsidRDefault="00C929AC">
                  <w:pPr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smartTag w:uri="urn:schemas-microsoft-com:office:smarttags" w:element="PlaceName">
                    <w:r>
                      <w:t>SOMETOWN</w:t>
                    </w:r>
                  </w:smartTag>
                  <w:r>
                    <w:t xml:space="preserve"> </w:t>
                  </w:r>
                  <w:smartTag w:uri="urn:schemas-microsoft-com:office:smarttags" w:element="PlaceName">
                    <w:r>
                      <w:t>PUBLIC</w:t>
                    </w:r>
                  </w:smartTag>
                  <w:r>
                    <w:t xml:space="preserve"> </w:t>
                  </w:r>
                  <w:smartTag w:uri="urn:schemas-microsoft-com:office:smarttags" w:element="PlaceType">
                    <w:r>
                      <w:t>SCHOOL DISTRICT</w:t>
                    </w:r>
                  </w:smartTag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smartTag w:uri="urn:schemas-microsoft-com:office:smarttags" w:element="place">
                    <w:smartTag w:uri="urn:schemas-microsoft-com:office:smarttags" w:element="City">
                      <w:r>
                        <w:t>Sometown</w:t>
                      </w:r>
                    </w:smartTag>
                    <w:proofErr w:type="spellEnd"/>
                    <w:r>
                      <w:t xml:space="preserve">, </w:t>
                    </w:r>
                    <w:smartTag w:uri="urn:schemas-microsoft-com:office:smarttags" w:element="State">
                      <w:r>
                        <w:t>IN</w:t>
                      </w:r>
                    </w:smartTag>
                  </w:smartTag>
                </w:p>
                <w:p w:rsidR="00E5188A" w:rsidRDefault="00C929AC" w:rsidP="00EA5BE6">
                  <w:pPr>
                    <w:rPr>
                      <w:rFonts w:ascii="Verdana" w:hAnsi="Verdana"/>
                    </w:rPr>
                  </w:pPr>
                  <w:r w:rsidRPr="00EA5BE6">
                    <w:rPr>
                      <w:rStyle w:val="JobTitleUnderlineChar"/>
                    </w:rPr>
                    <w:t>Substitute Teacher (K-12)</w:t>
                  </w:r>
                  <w:r>
                    <w:t>,</w:t>
                  </w:r>
                  <w:r>
                    <w:rPr>
                      <w:rFonts w:ascii="Verdana" w:hAnsi="Verdana"/>
                    </w:rPr>
                    <w:t xml:space="preserve"> </w:t>
                  </w:r>
                  <w:r>
                    <w:t>1/09 to Present</w:t>
                  </w:r>
                </w:p>
                <w:p w:rsidR="00E5188A" w:rsidRDefault="00C929AC" w:rsidP="00EA5BE6">
                  <w:pPr>
                    <w:rPr>
                      <w:rFonts w:ascii="Verdana" w:hAnsi="Verdana"/>
                    </w:rPr>
                  </w:pPr>
                  <w:r w:rsidRPr="00EA5BE6">
                    <w:rPr>
                      <w:rStyle w:val="JobTitleUnderlineChar"/>
                    </w:rPr>
                    <w:t>Elementary Teacher (K-6)</w:t>
                  </w:r>
                  <w:r>
                    <w:t>,</w:t>
                  </w:r>
                  <w:r>
                    <w:rPr>
                      <w:rFonts w:ascii="Verdana" w:hAnsi="Verdana"/>
                    </w:rPr>
                    <w:t xml:space="preserve"> </w:t>
                  </w:r>
                  <w:r>
                    <w:t>8/04 to 6/07</w:t>
                  </w:r>
                </w:p>
                <w:p w:rsidR="00E5188A" w:rsidRDefault="00C929AC" w:rsidP="00EA5BE6">
                  <w:pPr>
                    <w:rPr>
                      <w:rFonts w:ascii="Verdana" w:hAnsi="Verdana"/>
                    </w:rPr>
                  </w:pPr>
                  <w:r>
                    <w:rPr>
                      <w:rStyle w:val="JobTitleUnderlineChar"/>
                      <w:szCs w:val="18"/>
                    </w:rPr>
                    <w:t>Student Teacher (Intern)</w:t>
                  </w:r>
                  <w:r>
                    <w:t>,</w:t>
                  </w:r>
                  <w:r>
                    <w:rPr>
                      <w:rFonts w:ascii="Verdana" w:hAnsi="Verdana"/>
                    </w:rPr>
                    <w:t xml:space="preserve"> </w:t>
                  </w:r>
                  <w:r>
                    <w:t>1/04 to 5/04</w:t>
                  </w:r>
                </w:p>
                <w:p w:rsidR="00E5188A" w:rsidRDefault="00C929AC">
                  <w:pPr>
                    <w:pStyle w:val="Jobdescription"/>
                  </w:pPr>
                  <w:r>
                    <w:t>Hired as a full-time teacher following student teaching practicum, instructing all academic subject areas to classrooms of up to 28 1</w:t>
                  </w:r>
                  <w:r>
                    <w:rPr>
                      <w:vertAlign w:val="superscript"/>
                    </w:rPr>
                    <w:t>st</w:t>
                  </w:r>
                  <w:r>
                    <w:t>, 2</w:t>
                  </w:r>
                  <w:r>
                    <w:rPr>
                      <w:vertAlign w:val="superscript"/>
                    </w:rPr>
                    <w:t>nd</w:t>
                  </w:r>
                  <w:r>
                    <w:t xml:space="preserve"> and 4</w:t>
                  </w:r>
                  <w:r>
                    <w:rPr>
                      <w:vertAlign w:val="superscript"/>
                    </w:rPr>
                    <w:t>th</w:t>
                  </w:r>
                  <w:r>
                    <w:t xml:space="preserve"> grade students. Left </w:t>
                  </w:r>
                  <w:proofErr w:type="spellStart"/>
                  <w:r>
                    <w:t>Sometown</w:t>
                  </w:r>
                  <w:proofErr w:type="spellEnd"/>
                  <w:r>
                    <w:t xml:space="preserve"> PSD (on excellent terms) at the end of the 2007 academic year to provide full-time care to cancer-stricken parent, and enthusiastically rehired as a substitute teacher for the current spring term.</w:t>
                  </w:r>
                </w:p>
                <w:p w:rsidR="00E5188A" w:rsidRPr="009A7F41" w:rsidRDefault="00C929AC" w:rsidP="009A7F41">
                  <w:pPr>
                    <w:pStyle w:val="KeyContributions"/>
                  </w:pPr>
                  <w:r w:rsidRPr="009A7F41">
                    <w:t>Key Contributions:</w:t>
                  </w:r>
                </w:p>
                <w:p w:rsidR="00E5188A" w:rsidRDefault="00C929AC">
                  <w:pPr>
                    <w:pStyle w:val="Bullets"/>
                  </w:pPr>
                  <w:r>
                    <w:t>Earned high marks for the quality of classroom teaching, lesson plans and instructional materials used in teaching diverse subjects (e.g., language arts, math, science, social studies and history).</w:t>
                  </w:r>
                </w:p>
                <w:p w:rsidR="00E5188A" w:rsidRDefault="00C929AC">
                  <w:pPr>
                    <w:pStyle w:val="Bullets"/>
                  </w:pPr>
                  <w:r>
                    <w:t>Developed innovative approaches that were held as the model standard for meeting district goals in areas including technology integration across the curriculum, experiential learning, literacy and diversity.</w:t>
                  </w:r>
                </w:p>
                <w:p w:rsidR="00E5188A" w:rsidRDefault="00C929AC">
                  <w:pPr>
                    <w:pStyle w:val="Bullets"/>
                  </w:pPr>
                  <w:r>
                    <w:t>Taught general education students and individuals with learning challenges within a mainstreamed, inclusive classroom.</w:t>
                  </w:r>
                </w:p>
                <w:p w:rsidR="00E5188A" w:rsidRDefault="00C929AC">
                  <w:pPr>
                    <w:pStyle w:val="Bullets"/>
                    <w:rPr>
                      <w:spacing w:val="-4"/>
                    </w:rPr>
                  </w:pPr>
                  <w:r>
                    <w:t>Consistently</w:t>
                  </w:r>
                  <w:r>
                    <w:rPr>
                      <w:spacing w:val="-4"/>
                    </w:rPr>
                    <w:t xml:space="preserve"> commended for ability to redirect students exhibiting behavior problems by replacing disruptive, unproductive patterns with positive behaviors. Led district-wide in-service on classroom management.</w:t>
                  </w:r>
                </w:p>
                <w:p w:rsidR="00E5188A" w:rsidRDefault="00C929AC">
                  <w:pPr>
                    <w:pStyle w:val="Bullets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>Served on school committees and taskforces focused on curriculum development, textbook review, fundraising and anti-bullying efforts.</w:t>
                  </w:r>
                </w:p>
                <w:p w:rsidR="00E5188A" w:rsidRDefault="00C929AC">
                  <w:pPr>
                    <w:pStyle w:val="Bullets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>Quickly became a “first-to-call” resource in current substitute teaching role, typically working four days per week. Personally requested by many full-time teachers to take over their classrooms during absences.</w:t>
                  </w:r>
                </w:p>
                <w:p w:rsidR="00E5188A" w:rsidRPr="00EA5BE6" w:rsidRDefault="00C929AC" w:rsidP="00EA5BE6">
                  <w:pPr>
                    <w:pStyle w:val="Job"/>
                  </w:pPr>
                  <w:r w:rsidRPr="00EA5BE6">
                    <w:rPr>
                      <w:rStyle w:val="JobTitleUnderlineChar"/>
                    </w:rPr>
                    <w:t>Primary Caregiver</w:t>
                  </w:r>
                  <w:r w:rsidRPr="00EA5BE6">
                    <w:t>, 6/07 to 12/08</w:t>
                  </w:r>
                </w:p>
                <w:p w:rsidR="00E5188A" w:rsidRDefault="00C929AC">
                  <w:pPr>
                    <w:pStyle w:val="Jobdescription"/>
                  </w:pPr>
                  <w:r>
                    <w:rPr>
                      <w:rFonts w:cs="Arial"/>
                    </w:rPr>
                    <w:t>Stepped away from the classroom to serve as caregiver to parent diagnosed with stage IV cancer</w:t>
                  </w:r>
                  <w:r>
                    <w:t>. Provided daily care, assisted with financial affairs and coordinated treatment with medical professionals and hospice team.</w:t>
                  </w:r>
                </w:p>
                <w:p w:rsidR="00E5188A" w:rsidRDefault="00C929AC">
                  <w:pPr>
                    <w:pStyle w:val="Headings"/>
                  </w:pPr>
                  <w:r>
                    <w:t>Education &amp; Credentials</w:t>
                  </w:r>
                </w:p>
                <w:p w:rsidR="00E5188A" w:rsidRDefault="00C929AC" w:rsidP="00EA5BE6">
                  <w:pPr>
                    <w:rPr>
                      <w:sz w:val="17"/>
                      <w:szCs w:val="17"/>
                    </w:rPr>
                  </w:pPr>
                  <w:r w:rsidRPr="00EA5BE6">
                    <w:t>INDIANA WESLEYAN UNIVERSITY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t xml:space="preserve">— </w:t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t>Marion</w:t>
                      </w:r>
                    </w:smartTag>
                    <w:r>
                      <w:t xml:space="preserve">, </w:t>
                    </w:r>
                    <w:smartTag w:uri="urn:schemas-microsoft-com:office:smarttags" w:element="State">
                      <w:r>
                        <w:t>IN</w:t>
                      </w:r>
                    </w:smartTag>
                  </w:smartTag>
                </w:p>
                <w:p w:rsidR="00E5188A" w:rsidRDefault="00C929A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t>BA in Elementary Education, 2004</w:t>
                  </w:r>
                </w:p>
                <w:p w:rsidR="00E5188A" w:rsidRDefault="00C929A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smartTag w:uri="urn:schemas-microsoft-com:office:smarttags" w:element="State">
                    <w:smartTag w:uri="urn:schemas-microsoft-com:office:smarttags" w:element="place">
                      <w:r>
                        <w:t>Indiana</w:t>
                      </w:r>
                    </w:smartTag>
                  </w:smartTag>
                  <w:r>
                    <w:t xml:space="preserve"> Teacher Certification (Grades K-6),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r>
                    <w:t>2004 (renewed in 2009)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2" o:spid="_x0000_s1027" type="#_x0000_t202" style="position:absolute;margin-left:57.6pt;margin-top:63pt;width:115.1pt;height:612.35pt;z-index:25166080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" filled="f" stroked="f">
            <v:textbox>
              <w:txbxContent>
                <w:p w:rsidR="00E5188A" w:rsidRDefault="00C929AC">
                  <w:pPr>
                    <w:pStyle w:val="Endorsements-whitetext"/>
                  </w:pPr>
                  <w:r>
                    <w:t xml:space="preserve"> “…Angela’s dedication to her students is exceptional… consistently brings creativity and innovation into her lesson plans and classroom… </w:t>
                  </w:r>
                </w:p>
                <w:p w:rsidR="00E5188A" w:rsidRDefault="00C929AC">
                  <w:pPr>
                    <w:pStyle w:val="EndorsementBold"/>
                  </w:pPr>
                  <w:r>
                    <w:t>M. Johnson</w:t>
                  </w:r>
                </w:p>
                <w:p w:rsidR="00E5188A" w:rsidRDefault="00C929AC">
                  <w:pPr>
                    <w:pStyle w:val="EndorsementBold"/>
                  </w:pPr>
                  <w:r>
                    <w:t>Former Principal</w:t>
                  </w:r>
                </w:p>
                <w:p w:rsidR="00E5188A" w:rsidRPr="00EA5BE6" w:rsidRDefault="00C929AC" w:rsidP="00EA5BE6">
                  <w:pPr>
                    <w:pStyle w:val="EndorsementLocation"/>
                  </w:pPr>
                  <w:r w:rsidRPr="00EA5BE6">
                    <w:t>Sometown Elementary School, Sometown PSD</w:t>
                  </w:r>
                </w:p>
                <w:p w:rsidR="00E5188A" w:rsidRDefault="00C929AC">
                  <w:pPr>
                    <w:pStyle w:val="Endorsements-whitetext"/>
                  </w:pPr>
                  <w:r>
                    <w:t xml:space="preserve"> “…We were so thrilled to get Angela back in the classroom this year as a substitute, but I can’t begin to describe my disappointment at being unable to offer her a full-time position at this time due to budget cutbacks…</w:t>
                  </w:r>
                </w:p>
                <w:p w:rsidR="00E5188A" w:rsidRDefault="00C929AC">
                  <w:pPr>
                    <w:pStyle w:val="Endorsements-whitetext"/>
                  </w:pPr>
                  <w:r>
                    <w:t xml:space="preserve"> “Her enthusiasm for teaching and genuine caring for her students is only surpassed by her instructional talents and resourcefulness…”</w:t>
                  </w:r>
                  <w:r>
                    <w:br/>
                    <w:t>“…she has my highest recommendation…”</w:t>
                  </w:r>
                </w:p>
                <w:p w:rsidR="00E5188A" w:rsidRDefault="00C929AC">
                  <w:pPr>
                    <w:pStyle w:val="EndorsementBold"/>
                  </w:pPr>
                  <w:r>
                    <w:t>R. Littleton</w:t>
                  </w:r>
                </w:p>
                <w:p w:rsidR="00E5188A" w:rsidRDefault="00C929AC">
                  <w:pPr>
                    <w:pStyle w:val="EndorsementBold"/>
                  </w:pPr>
                  <w:r>
                    <w:t>Principal</w:t>
                  </w:r>
                </w:p>
                <w:p w:rsidR="00E5188A" w:rsidRDefault="00C929AC">
                  <w:pPr>
                    <w:pStyle w:val="EndorsementLocation"/>
                  </w:pPr>
                  <w:smartTag w:uri="urn:schemas-microsoft-com:office:smarttags" w:element="place">
                    <w:smartTag w:uri="urn:schemas-microsoft-com:office:smarttags" w:element="PlaceName">
                      <w:r>
                        <w:t>Sometown</w:t>
                      </w:r>
                    </w:smartTag>
                    <w:r>
                      <w:t xml:space="preserve"> </w:t>
                    </w:r>
                    <w:smartTag w:uri="urn:schemas-microsoft-com:office:smarttags" w:element="PlaceType">
                      <w:r>
                        <w:t>Elementary School</w:t>
                      </w:r>
                    </w:smartTag>
                  </w:smartTag>
                  <w:r>
                    <w:t>, Sometown PSD</w:t>
                  </w:r>
                </w:p>
              </w:txbxContent>
            </v:textbox>
            <w10:wrap anchorx="page" anchory="page"/>
          </v:shape>
        </w:pict>
      </w:r>
    </w:p>
    <w:p w:rsidR="00E5188A" w:rsidRDefault="008417B8">
      <w:pPr>
        <w:jc w:val="center"/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-51567</wp:posOffset>
            </wp:positionH>
            <wp:positionV relativeFrom="paragraph">
              <wp:posOffset>4587384</wp:posOffset>
            </wp:positionV>
            <wp:extent cx="1619627" cy="3458424"/>
            <wp:effectExtent l="19050" t="0" r="0" b="0"/>
            <wp:wrapNone/>
            <wp:docPr id="5" name="Picture 0" descr="black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lackboa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2179" t="30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627" cy="345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-51567</wp:posOffset>
            </wp:positionH>
            <wp:positionV relativeFrom="paragraph">
              <wp:posOffset>3437594</wp:posOffset>
            </wp:positionV>
            <wp:extent cx="1619627" cy="1149790"/>
            <wp:effectExtent l="19050" t="0" r="0" b="0"/>
            <wp:wrapNone/>
            <wp:docPr id="6" name="Picture 0" descr="black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lackboa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0545" b="22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627" cy="114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-51567</wp:posOffset>
            </wp:positionH>
            <wp:positionV relativeFrom="paragraph">
              <wp:posOffset>2296857</wp:posOffset>
            </wp:positionV>
            <wp:extent cx="1619627" cy="1140737"/>
            <wp:effectExtent l="19050" t="0" r="0" b="0"/>
            <wp:wrapNone/>
            <wp:docPr id="7" name="Picture 0" descr="black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lackboar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0545" b="22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627" cy="114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-51567</wp:posOffset>
            </wp:positionH>
            <wp:positionV relativeFrom="paragraph">
              <wp:posOffset>1156121</wp:posOffset>
            </wp:positionV>
            <wp:extent cx="1619627" cy="1140736"/>
            <wp:effectExtent l="19050" t="0" r="0" b="0"/>
            <wp:wrapNone/>
            <wp:docPr id="8" name="Picture 0" descr="black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lackboar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0545" b="22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627" cy="114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-3175</wp:posOffset>
            </wp:positionV>
            <wp:extent cx="1619250" cy="1185545"/>
            <wp:effectExtent l="19050" t="0" r="0" b="0"/>
            <wp:wrapNone/>
            <wp:docPr id="9" name="Picture 0" descr="blackboar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lackboard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/>
                    <a:srcRect t="30545" b="22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5188A" w:rsidSect="00E5188A">
      <w:headerReference w:type="default" r:id="rId13"/>
      <w:pgSz w:w="12240" w:h="15840"/>
      <w:pgMar w:top="720" w:right="1152" w:bottom="720" w:left="1152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DE0" w:rsidRDefault="00F47DE0">
      <w:r>
        <w:separator/>
      </w:r>
    </w:p>
  </w:endnote>
  <w:endnote w:type="continuationSeparator" w:id="0">
    <w:p w:rsidR="00F47DE0" w:rsidRDefault="00F47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DE0" w:rsidRDefault="00F47DE0">
      <w:r>
        <w:separator/>
      </w:r>
    </w:p>
  </w:footnote>
  <w:footnote w:type="continuationSeparator" w:id="0">
    <w:p w:rsidR="00F47DE0" w:rsidRDefault="00F47D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8A" w:rsidRDefault="00C929AC">
    <w:pPr>
      <w:pStyle w:val="SubmitResume"/>
      <w:jc w:val="right"/>
    </w:pPr>
    <w:r>
      <w:rPr>
        <w:noProof/>
      </w:rPr>
      <w:drawing>
        <wp:inline distT="0" distB="0" distL="0" distR="0">
          <wp:extent cx="1086485" cy="244475"/>
          <wp:effectExtent l="19050" t="0" r="0" b="0"/>
          <wp:docPr id="1" name="Picture 8" descr="monster_poweredb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onster_poweredby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485" cy="244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5188A" w:rsidRDefault="00C929AC">
    <w:pPr>
      <w:pStyle w:val="SubmitResume"/>
    </w:pPr>
    <w:r>
      <w:t xml:space="preserve">Once you edit your resume, </w:t>
    </w:r>
    <w:hyperlink r:id="rId2" w:history="1">
      <w:r>
        <w:t>click here</w:t>
      </w:r>
    </w:hyperlink>
    <w:r>
      <w:t xml:space="preserve"> to post it on Monster.com. Log in to an existing account or create a new one then upload a saved copy of your resume and make it public for employers to view.  (Double click here to edit this section.)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861D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54F0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62AA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310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54868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1A6E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167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42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A8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94D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0B525D"/>
    <w:multiLevelType w:val="hybridMultilevel"/>
    <w:tmpl w:val="74903030"/>
    <w:lvl w:ilvl="0" w:tplc="548861E8">
      <w:numFmt w:val="bullet"/>
      <w:lvlText w:val="n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3F6C3F"/>
    <w:multiLevelType w:val="hybridMultilevel"/>
    <w:tmpl w:val="D7CADA60"/>
    <w:lvl w:ilvl="0" w:tplc="548861E8">
      <w:numFmt w:val="bullet"/>
      <w:lvlText w:val="n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B460B"/>
    <w:multiLevelType w:val="hybridMultilevel"/>
    <w:tmpl w:val="07F6CDFE"/>
    <w:lvl w:ilvl="0" w:tplc="8D461A22">
      <w:start w:val="1"/>
      <w:numFmt w:val="bullet"/>
      <w:pStyle w:val="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removePersonalInformation/>
  <w:removeDateAndTime/>
  <w:proofState w:spelling="clean"/>
  <w:attachedTemplate r:id="rId1"/>
  <w:stylePaneFormatFilter w:val="3F01"/>
  <w:stylePaneSortMethod w:val="00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16EBD"/>
    <w:rsid w:val="00085E60"/>
    <w:rsid w:val="000B5394"/>
    <w:rsid w:val="000C533E"/>
    <w:rsid w:val="00361D32"/>
    <w:rsid w:val="003C04D0"/>
    <w:rsid w:val="00433901"/>
    <w:rsid w:val="00695ABD"/>
    <w:rsid w:val="007953CB"/>
    <w:rsid w:val="008417B8"/>
    <w:rsid w:val="009A7F41"/>
    <w:rsid w:val="00B55B33"/>
    <w:rsid w:val="00BC5E7B"/>
    <w:rsid w:val="00C91E26"/>
    <w:rsid w:val="00C929AC"/>
    <w:rsid w:val="00E26142"/>
    <w:rsid w:val="00E5188A"/>
    <w:rsid w:val="00EA5BE6"/>
    <w:rsid w:val="00EC6F66"/>
    <w:rsid w:val="00F16EBD"/>
    <w:rsid w:val="00F47DE0"/>
    <w:rsid w:val="00F77F4C"/>
    <w:rsid w:val="00FB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E6"/>
    <w:rPr>
      <w:rFonts w:asciiTheme="minorHAnsi" w:hAnsiTheme="minorHAnsi"/>
      <w:sz w:val="18"/>
      <w:szCs w:val="22"/>
    </w:rPr>
  </w:style>
  <w:style w:type="paragraph" w:styleId="Heading1">
    <w:name w:val="heading 1"/>
    <w:basedOn w:val="Normal"/>
    <w:next w:val="Normal"/>
    <w:link w:val="Heading1Char"/>
    <w:qFormat/>
    <w:rsid w:val="000C533E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533E"/>
    <w:rPr>
      <w:rFonts w:asciiTheme="majorHAnsi" w:hAnsiTheme="majorHAnsi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8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8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ob">
    <w:name w:val="Job"/>
    <w:basedOn w:val="Normal"/>
    <w:qFormat/>
    <w:rsid w:val="00EA5BE6"/>
    <w:pPr>
      <w:spacing w:before="60"/>
    </w:pPr>
  </w:style>
  <w:style w:type="paragraph" w:customStyle="1" w:styleId="KeyContributions">
    <w:name w:val="Key Contributions"/>
    <w:basedOn w:val="Normal"/>
    <w:qFormat/>
    <w:rsid w:val="009A7F41"/>
    <w:pPr>
      <w:spacing w:before="80"/>
    </w:pPr>
    <w:rPr>
      <w:b/>
      <w:i/>
    </w:rPr>
  </w:style>
  <w:style w:type="paragraph" w:styleId="Header">
    <w:name w:val="header"/>
    <w:basedOn w:val="Normal"/>
    <w:link w:val="HeaderChar"/>
    <w:uiPriority w:val="99"/>
    <w:semiHidden/>
    <w:unhideWhenUsed/>
    <w:rsid w:val="00E51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88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51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88A"/>
    <w:rPr>
      <w:sz w:val="22"/>
      <w:szCs w:val="22"/>
    </w:rPr>
  </w:style>
  <w:style w:type="paragraph" w:customStyle="1" w:styleId="Address">
    <w:name w:val="Address"/>
    <w:basedOn w:val="Normal"/>
    <w:rsid w:val="00EA5BE6"/>
    <w:pPr>
      <w:pBdr>
        <w:bottom w:val="single" w:sz="12" w:space="1" w:color="auto"/>
      </w:pBdr>
      <w:spacing w:before="120" w:after="120"/>
    </w:pPr>
    <w:rPr>
      <w:rFonts w:eastAsia="Times New Roman"/>
      <w:spacing w:val="-4"/>
      <w:sz w:val="16"/>
      <w:szCs w:val="16"/>
    </w:rPr>
  </w:style>
  <w:style w:type="paragraph" w:customStyle="1" w:styleId="Bullets">
    <w:name w:val="Bullets"/>
    <w:basedOn w:val="Normal"/>
    <w:rsid w:val="009A7F41"/>
    <w:pPr>
      <w:keepNext/>
      <w:numPr>
        <w:numId w:val="4"/>
      </w:numPr>
      <w:spacing w:before="60"/>
    </w:pPr>
    <w:rPr>
      <w:rFonts w:eastAsia="MS Mincho" w:cs="Courier New"/>
      <w:bCs/>
      <w:szCs w:val="18"/>
    </w:rPr>
  </w:style>
  <w:style w:type="paragraph" w:customStyle="1" w:styleId="Jobdescription">
    <w:name w:val="Job description"/>
    <w:basedOn w:val="Normal"/>
    <w:rsid w:val="00EA5BE6"/>
    <w:pPr>
      <w:spacing w:before="80"/>
    </w:pPr>
    <w:rPr>
      <w:rFonts w:eastAsia="Times New Roman" w:cs="Courier New"/>
      <w:szCs w:val="18"/>
    </w:rPr>
  </w:style>
  <w:style w:type="paragraph" w:customStyle="1" w:styleId="Name">
    <w:name w:val="Name"/>
    <w:basedOn w:val="Normal"/>
    <w:rsid w:val="00EA5BE6"/>
    <w:pPr>
      <w:spacing w:after="100" w:afterAutospacing="1"/>
    </w:pPr>
    <w:rPr>
      <w:rFonts w:asciiTheme="majorHAnsi" w:eastAsia="Times New Roman" w:hAnsiTheme="majorHAnsi"/>
      <w:b/>
      <w:sz w:val="40"/>
      <w:szCs w:val="24"/>
    </w:rPr>
  </w:style>
  <w:style w:type="paragraph" w:customStyle="1" w:styleId="ResumeTitle">
    <w:name w:val="Resume Title"/>
    <w:basedOn w:val="Heading1"/>
    <w:link w:val="ResumeTitleChar"/>
    <w:rsid w:val="000C533E"/>
    <w:pPr>
      <w:pBdr>
        <w:top w:val="single" w:sz="8" w:space="1" w:color="auto"/>
        <w:bottom w:val="single" w:sz="8" w:space="1" w:color="auto"/>
      </w:pBdr>
      <w:autoSpaceDE w:val="0"/>
      <w:autoSpaceDN w:val="0"/>
      <w:adjustRightInd w:val="0"/>
      <w:spacing w:before="100" w:after="100"/>
    </w:pPr>
    <w:rPr>
      <w:rFonts w:eastAsia="MS Mincho"/>
      <w:spacing w:val="56"/>
      <w:kern w:val="0"/>
      <w:sz w:val="24"/>
      <w:szCs w:val="20"/>
    </w:rPr>
  </w:style>
  <w:style w:type="character" w:customStyle="1" w:styleId="ResumeTitleChar">
    <w:name w:val="Resume Title Char"/>
    <w:basedOn w:val="Heading1Char"/>
    <w:link w:val="ResumeTitle"/>
    <w:rsid w:val="000C533E"/>
    <w:rPr>
      <w:rFonts w:asciiTheme="majorHAnsi" w:eastAsia="MS Mincho" w:hAnsiTheme="majorHAnsi" w:cs="Arial"/>
      <w:b/>
      <w:bCs/>
      <w:spacing w:val="56"/>
      <w:kern w:val="32"/>
      <w:sz w:val="24"/>
      <w:szCs w:val="32"/>
    </w:rPr>
  </w:style>
  <w:style w:type="paragraph" w:customStyle="1" w:styleId="Endorsements-whitetext">
    <w:name w:val="Endorsements - white text"/>
    <w:basedOn w:val="Normal"/>
    <w:link w:val="Endorsements-whitetextChar"/>
    <w:qFormat/>
    <w:rsid w:val="000C533E"/>
    <w:pPr>
      <w:autoSpaceDE w:val="0"/>
      <w:autoSpaceDN w:val="0"/>
      <w:adjustRightInd w:val="0"/>
      <w:spacing w:before="240" w:after="240"/>
    </w:pPr>
    <w:rPr>
      <w:rFonts w:eastAsia="Times New Roman"/>
      <w:i/>
      <w:color w:val="FFFFFF"/>
      <w:szCs w:val="18"/>
    </w:rPr>
  </w:style>
  <w:style w:type="character" w:customStyle="1" w:styleId="Endorsements-whitetextChar">
    <w:name w:val="Endorsements - white text Char"/>
    <w:basedOn w:val="DefaultParagraphFont"/>
    <w:link w:val="Endorsements-whitetext"/>
    <w:rsid w:val="000C533E"/>
    <w:rPr>
      <w:rFonts w:asciiTheme="minorHAnsi" w:eastAsia="Times New Roman" w:hAnsiTheme="minorHAnsi"/>
      <w:i/>
      <w:color w:val="FFFFFF"/>
      <w:sz w:val="18"/>
      <w:szCs w:val="18"/>
    </w:rPr>
  </w:style>
  <w:style w:type="paragraph" w:customStyle="1" w:styleId="EndorsementBold">
    <w:name w:val="Endorsement Bold"/>
    <w:basedOn w:val="Normal"/>
    <w:link w:val="EndorsementBoldChar"/>
    <w:qFormat/>
    <w:rsid w:val="00F77F4C"/>
    <w:rPr>
      <w:rFonts w:eastAsia="Times New Roman"/>
      <w:b/>
      <w:color w:val="FFFFFF"/>
      <w:spacing w:val="8"/>
      <w:szCs w:val="18"/>
    </w:rPr>
  </w:style>
  <w:style w:type="character" w:customStyle="1" w:styleId="EndorsementBoldChar">
    <w:name w:val="Endorsement Bold Char"/>
    <w:basedOn w:val="DefaultParagraphFont"/>
    <w:link w:val="EndorsementBold"/>
    <w:rsid w:val="00F77F4C"/>
    <w:rPr>
      <w:rFonts w:asciiTheme="minorHAnsi" w:eastAsia="Times New Roman" w:hAnsiTheme="minorHAnsi"/>
      <w:b/>
      <w:color w:val="FFFFFF"/>
      <w:spacing w:val="8"/>
      <w:sz w:val="18"/>
      <w:szCs w:val="18"/>
    </w:rPr>
  </w:style>
  <w:style w:type="paragraph" w:customStyle="1" w:styleId="Headings">
    <w:name w:val="Headings"/>
    <w:basedOn w:val="Normal"/>
    <w:link w:val="HeadingsChar"/>
    <w:qFormat/>
    <w:rsid w:val="008417B8"/>
    <w:pPr>
      <w:keepNext/>
      <w:pBdr>
        <w:top w:val="single" w:sz="12" w:space="4" w:color="auto"/>
      </w:pBdr>
      <w:spacing w:before="60" w:after="100"/>
    </w:pPr>
    <w:rPr>
      <w:rFonts w:asciiTheme="majorHAnsi" w:eastAsia="Times New Roman" w:hAnsiTheme="majorHAnsi"/>
      <w:spacing w:val="8"/>
      <w:sz w:val="26"/>
      <w:szCs w:val="28"/>
    </w:rPr>
  </w:style>
  <w:style w:type="character" w:customStyle="1" w:styleId="HeadingsChar">
    <w:name w:val="Headings Char"/>
    <w:basedOn w:val="DefaultParagraphFont"/>
    <w:link w:val="Headings"/>
    <w:rsid w:val="008417B8"/>
    <w:rPr>
      <w:rFonts w:asciiTheme="majorHAnsi" w:eastAsia="Times New Roman" w:hAnsiTheme="majorHAnsi"/>
      <w:spacing w:val="8"/>
      <w:sz w:val="26"/>
      <w:szCs w:val="28"/>
    </w:rPr>
  </w:style>
  <w:style w:type="paragraph" w:customStyle="1" w:styleId="JobTitleUnderline">
    <w:name w:val="Job Title Underline"/>
    <w:basedOn w:val="Normal"/>
    <w:link w:val="JobTitleUnderlineChar"/>
    <w:qFormat/>
    <w:rsid w:val="00EA5BE6"/>
    <w:pPr>
      <w:autoSpaceDE w:val="0"/>
      <w:autoSpaceDN w:val="0"/>
      <w:adjustRightInd w:val="0"/>
      <w:spacing w:before="360" w:after="60"/>
      <w:jc w:val="both"/>
    </w:pPr>
    <w:rPr>
      <w:b/>
      <w:szCs w:val="17"/>
      <w:u w:val="single"/>
    </w:rPr>
  </w:style>
  <w:style w:type="character" w:customStyle="1" w:styleId="JobTitleUnderlineChar">
    <w:name w:val="Job Title Underline Char"/>
    <w:basedOn w:val="DefaultParagraphFont"/>
    <w:link w:val="JobTitleUnderline"/>
    <w:rsid w:val="00EA5BE6"/>
    <w:rPr>
      <w:rFonts w:asciiTheme="minorHAnsi" w:hAnsiTheme="minorHAnsi"/>
      <w:b/>
      <w:sz w:val="18"/>
      <w:szCs w:val="17"/>
      <w:u w:val="single"/>
    </w:rPr>
  </w:style>
  <w:style w:type="paragraph" w:customStyle="1" w:styleId="EndorsementLocation">
    <w:name w:val="Endorsement Location"/>
    <w:basedOn w:val="Normal"/>
    <w:link w:val="EndorsementLocationChar"/>
    <w:qFormat/>
    <w:rsid w:val="000C533E"/>
    <w:pPr>
      <w:spacing w:after="300"/>
    </w:pPr>
    <w:rPr>
      <w:rFonts w:eastAsia="Times New Roman"/>
      <w:color w:val="FFFFFF"/>
      <w:spacing w:val="8"/>
      <w:szCs w:val="18"/>
    </w:rPr>
  </w:style>
  <w:style w:type="character" w:customStyle="1" w:styleId="EndorsementLocationChar">
    <w:name w:val="Endorsement Location Char"/>
    <w:basedOn w:val="DefaultParagraphFont"/>
    <w:link w:val="EndorsementLocation"/>
    <w:rsid w:val="000C533E"/>
    <w:rPr>
      <w:rFonts w:asciiTheme="minorHAnsi" w:eastAsia="Times New Roman" w:hAnsiTheme="minorHAnsi"/>
      <w:color w:val="FFFFFF"/>
      <w:spacing w:val="8"/>
      <w:sz w:val="18"/>
      <w:szCs w:val="18"/>
    </w:rPr>
  </w:style>
  <w:style w:type="paragraph" w:customStyle="1" w:styleId="SubmitResume">
    <w:name w:val="Submit Resume"/>
    <w:basedOn w:val="Normal"/>
    <w:rsid w:val="00E5188A"/>
    <w:pPr>
      <w:spacing w:before="100"/>
    </w:pPr>
    <w:rPr>
      <w:rFonts w:ascii="Verdana" w:eastAsia="Times New Roman" w:hAnsi="Verdana" w:cs="MS Shell Dlg"/>
      <w:i/>
      <w:color w:val="333399"/>
      <w:sz w:val="16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E6"/>
    <w:rPr>
      <w:rFonts w:asciiTheme="minorHAnsi" w:hAnsiTheme="minorHAnsi"/>
      <w:sz w:val="18"/>
      <w:szCs w:val="22"/>
    </w:rPr>
  </w:style>
  <w:style w:type="paragraph" w:styleId="Heading1">
    <w:name w:val="heading 1"/>
    <w:basedOn w:val="Normal"/>
    <w:next w:val="Normal"/>
    <w:link w:val="Heading1Char"/>
    <w:qFormat/>
    <w:rsid w:val="000C533E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533E"/>
    <w:rPr>
      <w:rFonts w:asciiTheme="majorHAnsi" w:hAnsiTheme="majorHAnsi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8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8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ob">
    <w:name w:val="Job"/>
    <w:basedOn w:val="Normal"/>
    <w:qFormat/>
    <w:rsid w:val="00EA5BE6"/>
    <w:pPr>
      <w:spacing w:before="60"/>
    </w:pPr>
  </w:style>
  <w:style w:type="paragraph" w:customStyle="1" w:styleId="KeyContributions">
    <w:name w:val="Key Contributions"/>
    <w:basedOn w:val="Normal"/>
    <w:qFormat/>
    <w:rsid w:val="009A7F41"/>
    <w:pPr>
      <w:spacing w:before="80"/>
    </w:pPr>
    <w:rPr>
      <w:b/>
      <w:i/>
    </w:rPr>
  </w:style>
  <w:style w:type="paragraph" w:styleId="Header">
    <w:name w:val="header"/>
    <w:basedOn w:val="Normal"/>
    <w:link w:val="HeaderChar"/>
    <w:uiPriority w:val="99"/>
    <w:semiHidden/>
    <w:unhideWhenUsed/>
    <w:rsid w:val="00E51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88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51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88A"/>
    <w:rPr>
      <w:sz w:val="22"/>
      <w:szCs w:val="22"/>
    </w:rPr>
  </w:style>
  <w:style w:type="paragraph" w:customStyle="1" w:styleId="Address">
    <w:name w:val="Address"/>
    <w:basedOn w:val="Normal"/>
    <w:rsid w:val="00EA5BE6"/>
    <w:pPr>
      <w:pBdr>
        <w:bottom w:val="single" w:sz="12" w:space="1" w:color="auto"/>
      </w:pBdr>
      <w:spacing w:before="120" w:after="120"/>
    </w:pPr>
    <w:rPr>
      <w:rFonts w:eastAsia="Times New Roman"/>
      <w:spacing w:val="-4"/>
      <w:sz w:val="16"/>
      <w:szCs w:val="16"/>
    </w:rPr>
  </w:style>
  <w:style w:type="paragraph" w:customStyle="1" w:styleId="Bullets">
    <w:name w:val="Bullets"/>
    <w:basedOn w:val="Normal"/>
    <w:rsid w:val="009A7F41"/>
    <w:pPr>
      <w:keepNext/>
      <w:numPr>
        <w:numId w:val="4"/>
      </w:numPr>
      <w:spacing w:before="60"/>
    </w:pPr>
    <w:rPr>
      <w:rFonts w:eastAsia="MS Mincho" w:cs="Courier New"/>
      <w:bCs/>
      <w:szCs w:val="18"/>
    </w:rPr>
  </w:style>
  <w:style w:type="paragraph" w:customStyle="1" w:styleId="Jobdescription">
    <w:name w:val="Job description"/>
    <w:basedOn w:val="Normal"/>
    <w:rsid w:val="00EA5BE6"/>
    <w:pPr>
      <w:spacing w:before="80"/>
    </w:pPr>
    <w:rPr>
      <w:rFonts w:eastAsia="Times New Roman" w:cs="Courier New"/>
      <w:szCs w:val="18"/>
    </w:rPr>
  </w:style>
  <w:style w:type="paragraph" w:customStyle="1" w:styleId="Name">
    <w:name w:val="Name"/>
    <w:basedOn w:val="Normal"/>
    <w:rsid w:val="00EA5BE6"/>
    <w:pPr>
      <w:spacing w:after="100" w:afterAutospacing="1"/>
    </w:pPr>
    <w:rPr>
      <w:rFonts w:asciiTheme="majorHAnsi" w:eastAsia="Times New Roman" w:hAnsiTheme="majorHAnsi"/>
      <w:b/>
      <w:sz w:val="40"/>
      <w:szCs w:val="24"/>
    </w:rPr>
  </w:style>
  <w:style w:type="paragraph" w:customStyle="1" w:styleId="ResumeTitle">
    <w:name w:val="Resume Title"/>
    <w:basedOn w:val="Heading1"/>
    <w:link w:val="ResumeTitleChar"/>
    <w:rsid w:val="000C533E"/>
    <w:pPr>
      <w:pBdr>
        <w:top w:val="single" w:sz="8" w:space="1" w:color="auto"/>
        <w:bottom w:val="single" w:sz="8" w:space="1" w:color="auto"/>
      </w:pBdr>
      <w:autoSpaceDE w:val="0"/>
      <w:autoSpaceDN w:val="0"/>
      <w:adjustRightInd w:val="0"/>
      <w:spacing w:before="100" w:after="100"/>
    </w:pPr>
    <w:rPr>
      <w:rFonts w:eastAsia="MS Mincho"/>
      <w:spacing w:val="56"/>
      <w:kern w:val="0"/>
      <w:sz w:val="24"/>
      <w:szCs w:val="20"/>
    </w:rPr>
  </w:style>
  <w:style w:type="character" w:customStyle="1" w:styleId="ResumeTitleChar">
    <w:name w:val="Resume Title Char"/>
    <w:basedOn w:val="Heading1Char"/>
    <w:link w:val="ResumeTitle"/>
    <w:rsid w:val="000C533E"/>
    <w:rPr>
      <w:rFonts w:asciiTheme="majorHAnsi" w:eastAsia="MS Mincho" w:hAnsiTheme="majorHAnsi" w:cs="Arial"/>
      <w:b/>
      <w:bCs/>
      <w:spacing w:val="56"/>
      <w:kern w:val="32"/>
      <w:sz w:val="24"/>
      <w:szCs w:val="32"/>
    </w:rPr>
  </w:style>
  <w:style w:type="paragraph" w:customStyle="1" w:styleId="Endorsements-whitetext">
    <w:name w:val="Endorsements - white text"/>
    <w:basedOn w:val="Normal"/>
    <w:link w:val="Endorsements-whitetextChar"/>
    <w:qFormat/>
    <w:rsid w:val="000C533E"/>
    <w:pPr>
      <w:autoSpaceDE w:val="0"/>
      <w:autoSpaceDN w:val="0"/>
      <w:adjustRightInd w:val="0"/>
      <w:spacing w:before="240" w:after="240"/>
    </w:pPr>
    <w:rPr>
      <w:rFonts w:eastAsia="Times New Roman"/>
      <w:i/>
      <w:color w:val="FFFFFF"/>
      <w:szCs w:val="18"/>
    </w:rPr>
  </w:style>
  <w:style w:type="character" w:customStyle="1" w:styleId="Endorsements-whitetextChar">
    <w:name w:val="Endorsements - white text Char"/>
    <w:basedOn w:val="DefaultParagraphFont"/>
    <w:link w:val="Endorsements-whitetext"/>
    <w:rsid w:val="000C533E"/>
    <w:rPr>
      <w:rFonts w:asciiTheme="minorHAnsi" w:eastAsia="Times New Roman" w:hAnsiTheme="minorHAnsi"/>
      <w:i/>
      <w:color w:val="FFFFFF"/>
      <w:sz w:val="18"/>
      <w:szCs w:val="18"/>
    </w:rPr>
  </w:style>
  <w:style w:type="paragraph" w:customStyle="1" w:styleId="EndorsementBold">
    <w:name w:val="Endorsement Bold"/>
    <w:basedOn w:val="Normal"/>
    <w:link w:val="EndorsementBoldChar"/>
    <w:qFormat/>
    <w:rsid w:val="00F77F4C"/>
    <w:rPr>
      <w:rFonts w:eastAsia="Times New Roman"/>
      <w:b/>
      <w:color w:val="FFFFFF"/>
      <w:spacing w:val="8"/>
      <w:szCs w:val="18"/>
    </w:rPr>
  </w:style>
  <w:style w:type="character" w:customStyle="1" w:styleId="EndorsementBoldChar">
    <w:name w:val="Endorsement Bold Char"/>
    <w:basedOn w:val="DefaultParagraphFont"/>
    <w:link w:val="EndorsementBold"/>
    <w:rsid w:val="00F77F4C"/>
    <w:rPr>
      <w:rFonts w:asciiTheme="minorHAnsi" w:eastAsia="Times New Roman" w:hAnsiTheme="minorHAnsi"/>
      <w:b/>
      <w:color w:val="FFFFFF"/>
      <w:spacing w:val="8"/>
      <w:sz w:val="18"/>
      <w:szCs w:val="18"/>
    </w:rPr>
  </w:style>
  <w:style w:type="paragraph" w:customStyle="1" w:styleId="Headings">
    <w:name w:val="Headings"/>
    <w:basedOn w:val="Normal"/>
    <w:link w:val="HeadingsChar"/>
    <w:qFormat/>
    <w:rsid w:val="008417B8"/>
    <w:pPr>
      <w:keepNext/>
      <w:pBdr>
        <w:top w:val="single" w:sz="12" w:space="4" w:color="auto"/>
      </w:pBdr>
      <w:spacing w:before="60" w:after="100"/>
    </w:pPr>
    <w:rPr>
      <w:rFonts w:asciiTheme="majorHAnsi" w:eastAsia="Times New Roman" w:hAnsiTheme="majorHAnsi"/>
      <w:spacing w:val="8"/>
      <w:sz w:val="26"/>
      <w:szCs w:val="28"/>
    </w:rPr>
  </w:style>
  <w:style w:type="character" w:customStyle="1" w:styleId="HeadingsChar">
    <w:name w:val="Headings Char"/>
    <w:basedOn w:val="DefaultParagraphFont"/>
    <w:link w:val="Headings"/>
    <w:rsid w:val="008417B8"/>
    <w:rPr>
      <w:rFonts w:asciiTheme="majorHAnsi" w:eastAsia="Times New Roman" w:hAnsiTheme="majorHAnsi"/>
      <w:spacing w:val="8"/>
      <w:sz w:val="26"/>
      <w:szCs w:val="28"/>
    </w:rPr>
  </w:style>
  <w:style w:type="paragraph" w:customStyle="1" w:styleId="JobTitleUnderline">
    <w:name w:val="Job Title Underline"/>
    <w:basedOn w:val="Normal"/>
    <w:link w:val="JobTitleUnderlineChar"/>
    <w:qFormat/>
    <w:rsid w:val="00EA5BE6"/>
    <w:pPr>
      <w:autoSpaceDE w:val="0"/>
      <w:autoSpaceDN w:val="0"/>
      <w:adjustRightInd w:val="0"/>
      <w:spacing w:before="360" w:after="60"/>
      <w:jc w:val="both"/>
    </w:pPr>
    <w:rPr>
      <w:b/>
      <w:szCs w:val="17"/>
      <w:u w:val="single"/>
    </w:rPr>
  </w:style>
  <w:style w:type="character" w:customStyle="1" w:styleId="JobTitleUnderlineChar">
    <w:name w:val="Job Title Underline Char"/>
    <w:basedOn w:val="DefaultParagraphFont"/>
    <w:link w:val="JobTitleUnderline"/>
    <w:rsid w:val="00EA5BE6"/>
    <w:rPr>
      <w:rFonts w:asciiTheme="minorHAnsi" w:hAnsiTheme="minorHAnsi"/>
      <w:b/>
      <w:sz w:val="18"/>
      <w:szCs w:val="17"/>
      <w:u w:val="single"/>
    </w:rPr>
  </w:style>
  <w:style w:type="paragraph" w:customStyle="1" w:styleId="EndorsementLocation">
    <w:name w:val="Endorsement Location"/>
    <w:basedOn w:val="Normal"/>
    <w:link w:val="EndorsementLocationChar"/>
    <w:qFormat/>
    <w:rsid w:val="000C533E"/>
    <w:pPr>
      <w:spacing w:after="300"/>
    </w:pPr>
    <w:rPr>
      <w:rFonts w:eastAsia="Times New Roman"/>
      <w:color w:val="FFFFFF"/>
      <w:spacing w:val="8"/>
      <w:szCs w:val="18"/>
    </w:rPr>
  </w:style>
  <w:style w:type="character" w:customStyle="1" w:styleId="EndorsementLocationChar">
    <w:name w:val="Endorsement Location Char"/>
    <w:basedOn w:val="DefaultParagraphFont"/>
    <w:link w:val="EndorsementLocation"/>
    <w:rsid w:val="000C533E"/>
    <w:rPr>
      <w:rFonts w:asciiTheme="minorHAnsi" w:eastAsia="Times New Roman" w:hAnsiTheme="minorHAnsi"/>
      <w:color w:val="FFFFFF"/>
      <w:spacing w:val="8"/>
      <w:sz w:val="18"/>
      <w:szCs w:val="18"/>
    </w:rPr>
  </w:style>
  <w:style w:type="paragraph" w:customStyle="1" w:styleId="SubmitResume">
    <w:name w:val="Submit Resume"/>
    <w:basedOn w:val="Normal"/>
    <w:rsid w:val="00E5188A"/>
    <w:pPr>
      <w:spacing w:before="100"/>
    </w:pPr>
    <w:rPr>
      <w:rFonts w:ascii="Verdana" w:eastAsia="Times New Roman" w:hAnsi="Verdana" w:cs="MS Shell Dlg"/>
      <w:i/>
      <w:color w:val="333399"/>
      <w:sz w:val="16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lk.atdmt.com/MON/go/140269936/direct/01/" TargetMode="External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ce\AppData\Roaming\Microsoft\Templates\MN_Teacher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9BEB2-B425-4E90-84A6-4BDE9A14D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680F7C-6001-4155-B9AB-2E6013B6F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MN_TeacherResume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2009-08-18T20:03:00Z</cp:lastPrinted>
  <dcterms:created xsi:type="dcterms:W3CDTF">2015-04-27T16:18:00Z</dcterms:created>
  <dcterms:modified xsi:type="dcterms:W3CDTF">2015-04-30T02:15:00Z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TC103786439990</vt:lpwstr>
  </property>
</Properties>
</file>